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17385" w14:textId="77777777" w:rsidR="00777C11" w:rsidRDefault="00B64FBE">
      <w:pPr>
        <w:pStyle w:val="Heading1"/>
      </w:pPr>
      <w:r>
        <w:t xml:space="preserve">Software </w:t>
      </w:r>
    </w:p>
    <w:p w14:paraId="7A3300A8" w14:textId="2151F6DD" w:rsidR="00A32EBD" w:rsidRDefault="00B64FBE" w:rsidP="00A32EBD">
      <w:pPr>
        <w:pStyle w:val="ListBullet"/>
        <w:rPr>
          <w:rFonts w:cstheme="minorHAnsi"/>
          <w:color w:val="000000" w:themeColor="text1"/>
        </w:rPr>
      </w:pPr>
      <w:r w:rsidRPr="00EE395C">
        <w:rPr>
          <w:rFonts w:cstheme="minorHAnsi"/>
          <w:color w:val="000000" w:themeColor="text1"/>
        </w:rPr>
        <w:t>Pip3 will be used to allow easy implementation of the requirements that will be included in the software</w:t>
      </w:r>
      <w:r w:rsidR="00EE395C" w:rsidRPr="00EE395C">
        <w:rPr>
          <w:rFonts w:cstheme="minorHAnsi"/>
          <w:color w:val="000000" w:themeColor="text1"/>
        </w:rPr>
        <w:t>.</w:t>
      </w:r>
      <w:r w:rsidR="00A32EBD">
        <w:rPr>
          <w:rFonts w:cstheme="minorHAnsi"/>
          <w:color w:val="000000" w:themeColor="text1"/>
        </w:rPr>
        <w:t xml:space="preserve"> </w:t>
      </w:r>
      <w:hyperlink r:id="rId7" w:history="1">
        <w:r w:rsidR="00A32EBD" w:rsidRPr="00F83257">
          <w:rPr>
            <w:rStyle w:val="Hyperlink"/>
            <w:rFonts w:cstheme="minorHAnsi"/>
          </w:rPr>
          <w:t>https://realpython.com/what-is-pip/</w:t>
        </w:r>
      </w:hyperlink>
    </w:p>
    <w:p w14:paraId="28C47970" w14:textId="77777777" w:rsidR="00A32EBD" w:rsidRPr="00A32EBD" w:rsidRDefault="00A32EBD" w:rsidP="00A32EBD">
      <w:pPr>
        <w:pStyle w:val="ListBullet"/>
        <w:rPr>
          <w:rFonts w:cstheme="minorHAnsi"/>
          <w:color w:val="000000" w:themeColor="text1"/>
        </w:rPr>
      </w:pPr>
    </w:p>
    <w:p w14:paraId="2AC02D26" w14:textId="68B948BB" w:rsidR="00EE395C" w:rsidRPr="00EE395C" w:rsidRDefault="00241BF0" w:rsidP="00EE395C">
      <w:pPr>
        <w:pStyle w:val="ListBullet"/>
        <w:rPr>
          <w:rFonts w:cstheme="minorHAnsi"/>
          <w:color w:val="000000" w:themeColor="text1"/>
          <w:lang w:val="en-CA" w:eastAsia="en-US"/>
        </w:rPr>
      </w:pPr>
      <w:hyperlink r:id="rId8" w:history="1">
        <w:r w:rsidR="00EE395C" w:rsidRPr="00EE395C">
          <w:rPr>
            <w:rFonts w:cstheme="minorHAnsi"/>
            <w:color w:val="000000" w:themeColor="text1"/>
            <w:u w:val="single"/>
            <w:bdr w:val="none" w:sz="0" w:space="0" w:color="auto" w:frame="1"/>
            <w:shd w:val="clear" w:color="auto" w:fill="FFFFFF"/>
            <w:lang w:val="en-CA" w:eastAsia="en-US"/>
          </w:rPr>
          <w:t>http://fritzing.org/home/</w:t>
        </w:r>
      </w:hyperlink>
      <w:r w:rsidR="00EE395C">
        <w:rPr>
          <w:rFonts w:cstheme="minorHAnsi"/>
          <w:color w:val="000000" w:themeColor="text1"/>
          <w:lang w:val="en-CA" w:eastAsia="en-US"/>
        </w:rPr>
        <w:t xml:space="preserve"> </w:t>
      </w:r>
      <w:r w:rsidR="002D1722">
        <w:rPr>
          <w:rFonts w:cstheme="minorHAnsi"/>
          <w:color w:val="000000" w:themeColor="text1"/>
          <w:lang w:val="en-CA" w:eastAsia="en-US"/>
        </w:rPr>
        <w:t xml:space="preserve">can </w:t>
      </w:r>
      <w:r w:rsidR="00EE395C">
        <w:rPr>
          <w:rFonts w:cstheme="minorHAnsi"/>
          <w:color w:val="000000" w:themeColor="text1"/>
          <w:lang w:val="en-CA" w:eastAsia="en-US"/>
        </w:rPr>
        <w:t>be used for the creation of the wiring diagrams</w:t>
      </w:r>
      <w:r w:rsidR="009D74AE">
        <w:rPr>
          <w:rFonts w:cstheme="minorHAnsi"/>
          <w:color w:val="000000" w:themeColor="text1"/>
          <w:lang w:val="en-CA" w:eastAsia="en-US"/>
        </w:rPr>
        <w:t xml:space="preserve"> might look to find another piece of software </w:t>
      </w:r>
    </w:p>
    <w:p w14:paraId="2990D656" w14:textId="62884F8D" w:rsidR="00EE395C" w:rsidRDefault="00EE395C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14:paraId="2260C6B7" w14:textId="75B422EF" w:rsidR="006F4CF8" w:rsidRDefault="006F4CF8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14:paraId="1AAD1D78" w14:textId="7E5034C5" w:rsidR="006F4CF8" w:rsidRDefault="006F4CF8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</w:p>
    <w:p w14:paraId="660561E6" w14:textId="3D2FF09A" w:rsidR="006F4CF8" w:rsidRPr="006F4CF8" w:rsidRDefault="006F4CF8" w:rsidP="006F4CF8">
      <w:pPr>
        <w:pStyle w:val="ListBullet"/>
        <w:numPr>
          <w:ilvl w:val="0"/>
          <w:numId w:val="0"/>
        </w:numPr>
        <w:ind w:left="432" w:hanging="432"/>
        <w:rPr>
          <w:color w:val="000000" w:themeColor="text1"/>
        </w:rPr>
      </w:pPr>
      <w:r>
        <w:rPr>
          <w:color w:val="000000" w:themeColor="text1"/>
        </w:rPr>
        <w:t>Useful Links</w:t>
      </w:r>
    </w:p>
    <w:p w14:paraId="682141EE" w14:textId="77777777" w:rsidR="006F4CF8" w:rsidRPr="006F4CF8" w:rsidRDefault="006F4CF8" w:rsidP="006F4CF8">
      <w:pPr>
        <w:pStyle w:val="ListBullet"/>
        <w:rPr>
          <w:color w:val="000000" w:themeColor="text1"/>
        </w:rPr>
      </w:pPr>
      <w:r w:rsidRPr="006F4CF8">
        <w:rPr>
          <w:color w:val="000000" w:themeColor="text1"/>
        </w:rPr>
        <w:t>https://community.victronenergy.com/articles/10516/howto-use-a-hdmi-screen-with-usb-touch-panel-and-u.html</w:t>
      </w:r>
    </w:p>
    <w:p w14:paraId="5EEB3335" w14:textId="71E02302" w:rsidR="006F4CF8" w:rsidRDefault="006F4CF8" w:rsidP="006F4CF8">
      <w:pPr>
        <w:pStyle w:val="ListBullet"/>
        <w:rPr>
          <w:color w:val="000000" w:themeColor="text1"/>
        </w:rPr>
      </w:pPr>
      <w:hyperlink r:id="rId9" w:history="1">
        <w:r w:rsidRPr="00F83257">
          <w:rPr>
            <w:rStyle w:val="Hyperlink"/>
          </w:rPr>
          <w:t>https://www.youtube.com/watch?v=LUbhPKBL_IU&amp;ab_channel=rdagger68</w:t>
        </w:r>
      </w:hyperlink>
    </w:p>
    <w:p w14:paraId="60B7F887" w14:textId="001859BD" w:rsidR="006F4CF8" w:rsidRPr="006F4CF8" w:rsidRDefault="006F4CF8" w:rsidP="006F4CF8">
      <w:pPr>
        <w:pStyle w:val="ListBullet"/>
        <w:rPr>
          <w:color w:val="000000" w:themeColor="text1"/>
        </w:rPr>
      </w:pPr>
      <w:r w:rsidRPr="006F4CF8">
        <w:rPr>
          <w:color w:val="000000" w:themeColor="text1"/>
        </w:rPr>
        <w:t>https://www.raspberrypi.org/documentation/usage/gpio/</w:t>
      </w:r>
    </w:p>
    <w:sectPr w:rsidR="006F4CF8" w:rsidRPr="006F4CF8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093CC" w14:textId="77777777" w:rsidR="00241BF0" w:rsidRDefault="00241BF0">
      <w:r>
        <w:separator/>
      </w:r>
    </w:p>
    <w:p w14:paraId="29D2B6B4" w14:textId="77777777" w:rsidR="00241BF0" w:rsidRDefault="00241BF0"/>
  </w:endnote>
  <w:endnote w:type="continuationSeparator" w:id="0">
    <w:p w14:paraId="0EB4A3E4" w14:textId="77777777" w:rsidR="00241BF0" w:rsidRDefault="00241BF0">
      <w:r>
        <w:continuationSeparator/>
      </w:r>
    </w:p>
    <w:p w14:paraId="430015E7" w14:textId="77777777" w:rsidR="00241BF0" w:rsidRDefault="00241B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5C4176" w14:textId="77777777" w:rsidR="00777C11" w:rsidRDefault="00E53C1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86558" w14:textId="77777777" w:rsidR="00241BF0" w:rsidRDefault="00241BF0">
      <w:r>
        <w:separator/>
      </w:r>
    </w:p>
    <w:p w14:paraId="3E14D944" w14:textId="77777777" w:rsidR="00241BF0" w:rsidRDefault="00241BF0"/>
  </w:footnote>
  <w:footnote w:type="continuationSeparator" w:id="0">
    <w:p w14:paraId="6847A0E4" w14:textId="77777777" w:rsidR="00241BF0" w:rsidRDefault="00241BF0">
      <w:r>
        <w:continuationSeparator/>
      </w:r>
    </w:p>
    <w:p w14:paraId="1EF42904" w14:textId="77777777" w:rsidR="00241BF0" w:rsidRDefault="00241B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BE"/>
    <w:rsid w:val="00241BF0"/>
    <w:rsid w:val="002D1722"/>
    <w:rsid w:val="006F4CF8"/>
    <w:rsid w:val="00777C11"/>
    <w:rsid w:val="009D74AE"/>
    <w:rsid w:val="00A32EBD"/>
    <w:rsid w:val="00B64FBE"/>
    <w:rsid w:val="00E53C1A"/>
    <w:rsid w:val="00E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DDAF"/>
  <w15:chartTrackingRefBased/>
  <w15:docId w15:val="{24FD94F9-695E-9541-8F4D-D6941931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itzing.org/ho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lpython.com/what-is-pi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UbhPKBL_IU&amp;ab_channel=rdagger6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microsoft.Word/Data/Library/Application%20Support/Microsoft/Office/16.0/DTS/en-US%7b5C2C4190-74EB-CD45-B37A-AE77DC9166B9%7d/%7bBBF9208C-0614-3348-BC55-6851F1FEA27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O'Reilly</cp:lastModifiedBy>
  <cp:revision>6</cp:revision>
  <dcterms:created xsi:type="dcterms:W3CDTF">2020-10-05T03:53:00Z</dcterms:created>
  <dcterms:modified xsi:type="dcterms:W3CDTF">2020-10-05T04:06:00Z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