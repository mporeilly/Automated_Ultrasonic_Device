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85" w14:textId="77777777" w:rsidR="00777C11" w:rsidRDefault="00B64FBE">
      <w:pPr>
        <w:pStyle w:val="Heading1"/>
      </w:pPr>
      <w:r>
        <w:t xml:space="preserve">Software </w:t>
      </w:r>
    </w:p>
    <w:p w14:paraId="26AA6A1F" w14:textId="5D6315CA" w:rsidR="005E48BC" w:rsidRDefault="005E48BC" w:rsidP="00A32EBD">
      <w:pPr>
        <w:pStyle w:val="ListBulle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Wiring diagram needs to be done for the </w:t>
      </w:r>
      <w:r w:rsidR="008416EE">
        <w:rPr>
          <w:rFonts w:cstheme="minorHAnsi"/>
          <w:color w:val="000000" w:themeColor="text1"/>
        </w:rPr>
        <w:t xml:space="preserve">Oct </w:t>
      </w:r>
      <w:r>
        <w:rPr>
          <w:rFonts w:cstheme="minorHAnsi"/>
          <w:color w:val="000000" w:themeColor="text1"/>
        </w:rPr>
        <w:t xml:space="preserve">13 </w:t>
      </w:r>
      <w:proofErr w:type="spellStart"/>
      <w:r>
        <w:rPr>
          <w:rFonts w:cstheme="minorHAnsi"/>
          <w:color w:val="000000" w:themeColor="text1"/>
        </w:rPr>
        <w:t>th</w:t>
      </w:r>
      <w:proofErr w:type="spellEnd"/>
    </w:p>
    <w:p w14:paraId="4835F812" w14:textId="77777777" w:rsidR="005E48BC" w:rsidRDefault="005E48BC" w:rsidP="005E48BC">
      <w:pPr>
        <w:pStyle w:val="ListBullet"/>
        <w:numPr>
          <w:ilvl w:val="0"/>
          <w:numId w:val="0"/>
        </w:numPr>
        <w:ind w:left="432"/>
        <w:rPr>
          <w:rFonts w:cstheme="minorHAnsi"/>
          <w:color w:val="000000" w:themeColor="text1"/>
        </w:rPr>
      </w:pPr>
    </w:p>
    <w:p w14:paraId="7A3300A8" w14:textId="72B5EC45" w:rsidR="00A32EBD" w:rsidRDefault="00B64FBE" w:rsidP="00A32EBD">
      <w:pPr>
        <w:pStyle w:val="ListBullet"/>
        <w:rPr>
          <w:rFonts w:cstheme="minorHAnsi"/>
          <w:color w:val="000000" w:themeColor="text1"/>
        </w:rPr>
      </w:pPr>
      <w:r w:rsidRPr="00EE395C">
        <w:rPr>
          <w:rFonts w:cstheme="minorHAnsi"/>
          <w:color w:val="000000" w:themeColor="text1"/>
        </w:rPr>
        <w:t>Pip3 will be used to allow easy implementation of the requirements that will be included in the software</w:t>
      </w:r>
      <w:r w:rsidR="00EE395C" w:rsidRPr="00EE395C">
        <w:rPr>
          <w:rFonts w:cstheme="minorHAnsi"/>
          <w:color w:val="000000" w:themeColor="text1"/>
        </w:rPr>
        <w:t>.</w:t>
      </w:r>
      <w:r w:rsidR="00A32EBD">
        <w:rPr>
          <w:rFonts w:cstheme="minorHAnsi"/>
          <w:color w:val="000000" w:themeColor="text1"/>
        </w:rPr>
        <w:t xml:space="preserve"> </w:t>
      </w:r>
      <w:hyperlink r:id="rId7" w:history="1">
        <w:r w:rsidR="00A32EBD" w:rsidRPr="00F83257">
          <w:rPr>
            <w:rStyle w:val="Hyperlink"/>
            <w:rFonts w:cstheme="minorHAnsi"/>
          </w:rPr>
          <w:t>https://realpython.com/what-is-pip/</w:t>
        </w:r>
      </w:hyperlink>
    </w:p>
    <w:p w14:paraId="28C47970" w14:textId="77777777" w:rsidR="00A32EBD" w:rsidRPr="00A32EBD" w:rsidRDefault="00A32EBD" w:rsidP="00A32EBD">
      <w:pPr>
        <w:pStyle w:val="ListBullet"/>
        <w:rPr>
          <w:rFonts w:cstheme="minorHAnsi"/>
          <w:color w:val="000000" w:themeColor="text1"/>
        </w:rPr>
      </w:pPr>
    </w:p>
    <w:p w14:paraId="2AC02D26" w14:textId="0E846F12" w:rsidR="00EE395C" w:rsidRDefault="00D81D4F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  <w:hyperlink r:id="rId8" w:history="1">
        <w:r w:rsidR="00C5154F" w:rsidRPr="00F83257">
          <w:rPr>
            <w:rStyle w:val="Hyperlink"/>
            <w:rFonts w:cstheme="minorHAnsi"/>
            <w:lang w:val="en-CA" w:eastAsia="en-US"/>
          </w:rPr>
          <w:t>https://easyeda.com/</w:t>
        </w:r>
      </w:hyperlink>
      <w:r w:rsidR="00C5154F">
        <w:rPr>
          <w:rFonts w:cstheme="minorHAnsi"/>
          <w:color w:val="000000" w:themeColor="text1"/>
          <w:lang w:val="en-CA" w:eastAsia="en-US"/>
        </w:rPr>
        <w:t xml:space="preserve"> </w:t>
      </w:r>
      <w:r w:rsidR="002D1722">
        <w:rPr>
          <w:rFonts w:cstheme="minorHAnsi"/>
          <w:color w:val="000000" w:themeColor="text1"/>
          <w:lang w:val="en-CA" w:eastAsia="en-US"/>
        </w:rPr>
        <w:t xml:space="preserve">can </w:t>
      </w:r>
      <w:r w:rsidR="00EE395C">
        <w:rPr>
          <w:rFonts w:cstheme="minorHAnsi"/>
          <w:color w:val="000000" w:themeColor="text1"/>
          <w:lang w:val="en-CA" w:eastAsia="en-US"/>
        </w:rPr>
        <w:t>be used for the creation of the wiring diagrams</w:t>
      </w:r>
      <w:r w:rsidR="009D74AE">
        <w:rPr>
          <w:rFonts w:cstheme="minorHAnsi"/>
          <w:color w:val="000000" w:themeColor="text1"/>
          <w:lang w:val="en-CA" w:eastAsia="en-US"/>
        </w:rPr>
        <w:t xml:space="preserve"> might look to find another piece of software </w:t>
      </w:r>
      <w:hyperlink r:id="rId9" w:history="1">
        <w:r w:rsidR="00545E04" w:rsidRPr="00F83257">
          <w:rPr>
            <w:rStyle w:val="Hyperlink"/>
            <w:rFonts w:cstheme="minorHAnsi"/>
            <w:lang w:val="en-CA" w:eastAsia="en-US"/>
          </w:rPr>
          <w:t>https://www.youtube.com/watch?v=35YuILUlfGs&amp;ab_channel=GreatScott%21</w:t>
        </w:r>
      </w:hyperlink>
    </w:p>
    <w:p w14:paraId="6634A508" w14:textId="77777777" w:rsidR="00545E04" w:rsidRPr="00EE395C" w:rsidRDefault="00545E04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</w:p>
    <w:p w14:paraId="2990D656" w14:textId="62884F8D" w:rsidR="00EE395C" w:rsidRDefault="00EE395C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2260C6B7" w14:textId="75B422EF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1AAD1D78" w14:textId="7E5034C5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660561E6" w14:textId="3D2FF09A" w:rsidR="006F4CF8" w:rsidRP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Useful Links</w:t>
      </w:r>
    </w:p>
    <w:p w14:paraId="682141EE" w14:textId="77777777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https://community.victronenergy.com/articles/10516/howto-use-a-hdmi-screen-with-usb-touch-panel-and-u.html</w:t>
      </w:r>
    </w:p>
    <w:p w14:paraId="5EEB3335" w14:textId="71E02302" w:rsidR="006F4CF8" w:rsidRDefault="00D81D4F" w:rsidP="006F4CF8">
      <w:pPr>
        <w:pStyle w:val="ListBullet"/>
        <w:rPr>
          <w:color w:val="000000" w:themeColor="text1"/>
        </w:rPr>
      </w:pPr>
      <w:hyperlink r:id="rId10" w:history="1">
        <w:r w:rsidR="006F4CF8" w:rsidRPr="00F83257">
          <w:rPr>
            <w:rStyle w:val="Hyperlink"/>
          </w:rPr>
          <w:t>https://www.youtube.com/watch?v=LUbhPKBL_IU&amp;ab_channel=rdagger68</w:t>
        </w:r>
      </w:hyperlink>
    </w:p>
    <w:p w14:paraId="60B7F887" w14:textId="20AEBBF8" w:rsidR="006F4CF8" w:rsidRDefault="00021ABC" w:rsidP="006F4CF8">
      <w:pPr>
        <w:pStyle w:val="ListBullet"/>
        <w:rPr>
          <w:color w:val="000000" w:themeColor="text1"/>
        </w:rPr>
      </w:pPr>
      <w:hyperlink r:id="rId11" w:history="1">
        <w:r w:rsidRPr="00A05FD8">
          <w:rPr>
            <w:rStyle w:val="Hyperlink"/>
          </w:rPr>
          <w:t>https://www.raspberrypi.org/documentation/usage/gpio/</w:t>
        </w:r>
      </w:hyperlink>
    </w:p>
    <w:p w14:paraId="52F5FABE" w14:textId="45D18E4A" w:rsidR="00021ABC" w:rsidRPr="00760DF3" w:rsidRDefault="00021ABC" w:rsidP="00760DF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color w:val="000000" w:themeColor="text1"/>
        </w:rPr>
        <w:t>The analog connector is a 9 pin Analog out D-sub connector</w:t>
      </w:r>
      <w:r w:rsidR="003F404D">
        <w:rPr>
          <w:color w:val="000000" w:themeColor="text1"/>
        </w:rPr>
        <w:t xml:space="preserve"> </w:t>
      </w:r>
      <w:r w:rsidR="00760DF3">
        <w:rPr>
          <w:color w:val="000000" w:themeColor="text1"/>
        </w:rPr>
        <w:t>(</w:t>
      </w:r>
      <w:r w:rsidR="00760DF3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val="en-CA" w:eastAsia="en-US"/>
        </w:rPr>
        <w:t>VGA/RS-232 output connector</w:t>
      </w:r>
      <w:r w:rsidR="00760DF3">
        <w:rPr>
          <w:color w:val="000000" w:themeColor="text1"/>
        </w:rPr>
        <w:t>)</w:t>
      </w:r>
      <w:r w:rsidR="00BA03D9">
        <w:rPr>
          <w:color w:val="000000" w:themeColor="text1"/>
        </w:rPr>
        <w:t xml:space="preserve">  </w:t>
      </w:r>
      <w:r w:rsidR="007309A1">
        <w:rPr>
          <w:color w:val="000000" w:themeColor="text1"/>
        </w:rPr>
        <w:t>(Each scaled voltage is output at a full PRF rate (up to 6 kHz))</w:t>
      </w:r>
      <w:r w:rsidR="00BA03D9">
        <w:rPr>
          <w:color w:val="000000" w:themeColor="text1"/>
        </w:rPr>
        <w:t xml:space="preserve"> From page 142 </w:t>
      </w:r>
      <w:r w:rsidR="00240C33">
        <w:rPr>
          <w:color w:val="000000" w:themeColor="text1"/>
        </w:rPr>
        <w:t xml:space="preserve">  </w:t>
      </w:r>
      <w:r w:rsidR="003256F6">
        <w:rPr>
          <w:color w:val="000000" w:themeColor="text1"/>
        </w:rPr>
        <w:t>to 146</w:t>
      </w:r>
      <w:r w:rsidR="00240C33">
        <w:rPr>
          <w:color w:val="000000" w:themeColor="text1"/>
        </w:rPr>
        <w:t xml:space="preserve">          </w:t>
      </w:r>
      <w:proofErr w:type="spellStart"/>
      <w:r w:rsidR="00BA03D9">
        <w:rPr>
          <w:color w:val="000000" w:themeColor="text1"/>
        </w:rPr>
        <w:t>pg</w:t>
      </w:r>
      <w:proofErr w:type="spellEnd"/>
      <w:r w:rsidR="00BA03D9">
        <w:rPr>
          <w:color w:val="000000" w:themeColor="text1"/>
        </w:rPr>
        <w:t xml:space="preserve"> 34 </w:t>
      </w:r>
      <w:proofErr w:type="spellStart"/>
      <w:r w:rsidR="00BA03D9">
        <w:rPr>
          <w:color w:val="000000" w:themeColor="text1"/>
        </w:rPr>
        <w:t>pg</w:t>
      </w:r>
      <w:proofErr w:type="spellEnd"/>
      <w:r w:rsidR="00BA03D9">
        <w:rPr>
          <w:color w:val="000000" w:themeColor="text1"/>
        </w:rPr>
        <w:t xml:space="preserve"> 493</w:t>
      </w:r>
      <w:r w:rsidR="00907D2A">
        <w:rPr>
          <w:color w:val="000000" w:themeColor="text1"/>
        </w:rPr>
        <w:t xml:space="preserve"> </w:t>
      </w:r>
      <w:proofErr w:type="spellStart"/>
      <w:r w:rsidR="00907D2A">
        <w:rPr>
          <w:color w:val="000000" w:themeColor="text1"/>
        </w:rPr>
        <w:t>table38</w:t>
      </w:r>
      <w:proofErr w:type="spellEnd"/>
      <w:r w:rsidR="00760DF3">
        <w:rPr>
          <w:color w:val="000000" w:themeColor="text1"/>
        </w:rPr>
        <w:t xml:space="preserve"> </w:t>
      </w:r>
      <w:r w:rsidR="00BA03D9">
        <w:rPr>
          <w:color w:val="000000" w:themeColor="text1"/>
        </w:rPr>
        <w:t xml:space="preserve">          </w:t>
      </w:r>
      <w:hyperlink r:id="rId12" w:history="1">
        <w:r w:rsidR="00BA03D9" w:rsidRPr="00A05FD8">
          <w:rPr>
            <w:rStyle w:val="Hyperlink"/>
          </w:rPr>
          <w:t>https://www.digikey.ca/en/products/detail/tripp-lite/U209-005-COM/9962686?utm_adgroup=Smart%20Cables&amp;utm_source=google&amp;utm_medium=cpc&amp;utm_campaign=Shopping_Product_Cable%20Assemblies_NE</w:t>
        </w:r>
        <w:r w:rsidR="00BA03D9" w:rsidRPr="00A05FD8">
          <w:rPr>
            <w:rStyle w:val="Hyperlink"/>
          </w:rPr>
          <w:lastRenderedPageBreak/>
          <w:t>W&amp;utm_term=&amp;productid=9962686&amp;gclid=EAIaIQobChMI6tCUlqSg7AIVvCCtBh3wrQD5EAQYBCABEgK3NfD_BwE</w:t>
        </w:r>
      </w:hyperlink>
    </w:p>
    <w:p w14:paraId="6AF13039" w14:textId="77777777" w:rsidR="003F404D" w:rsidRPr="006F4CF8" w:rsidRDefault="003F404D" w:rsidP="006F4CF8">
      <w:pPr>
        <w:pStyle w:val="ListBullet"/>
        <w:rPr>
          <w:color w:val="000000" w:themeColor="text1"/>
        </w:rPr>
      </w:pPr>
    </w:p>
    <w:sectPr w:rsidR="003F404D" w:rsidRPr="006F4CF8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5A4F" w14:textId="77777777" w:rsidR="00D81D4F" w:rsidRDefault="00D81D4F">
      <w:r>
        <w:separator/>
      </w:r>
    </w:p>
    <w:p w14:paraId="64BA374D" w14:textId="77777777" w:rsidR="00D81D4F" w:rsidRDefault="00D81D4F"/>
  </w:endnote>
  <w:endnote w:type="continuationSeparator" w:id="0">
    <w:p w14:paraId="312D30B3" w14:textId="77777777" w:rsidR="00D81D4F" w:rsidRDefault="00D81D4F">
      <w:r>
        <w:continuationSeparator/>
      </w:r>
    </w:p>
    <w:p w14:paraId="2DB21A78" w14:textId="77777777" w:rsidR="00D81D4F" w:rsidRDefault="00D81D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C4176" w14:textId="77777777" w:rsidR="00777C11" w:rsidRDefault="00E53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9310B" w14:textId="77777777" w:rsidR="00D81D4F" w:rsidRDefault="00D81D4F">
      <w:r>
        <w:separator/>
      </w:r>
    </w:p>
    <w:p w14:paraId="6ABB34C8" w14:textId="77777777" w:rsidR="00D81D4F" w:rsidRDefault="00D81D4F"/>
  </w:footnote>
  <w:footnote w:type="continuationSeparator" w:id="0">
    <w:p w14:paraId="25FD17FF" w14:textId="77777777" w:rsidR="00D81D4F" w:rsidRDefault="00D81D4F">
      <w:r>
        <w:continuationSeparator/>
      </w:r>
    </w:p>
    <w:p w14:paraId="798E5AB0" w14:textId="77777777" w:rsidR="00D81D4F" w:rsidRDefault="00D81D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E"/>
    <w:rsid w:val="0002099D"/>
    <w:rsid w:val="00021ABC"/>
    <w:rsid w:val="00240C33"/>
    <w:rsid w:val="002D1722"/>
    <w:rsid w:val="003256F6"/>
    <w:rsid w:val="003B18C2"/>
    <w:rsid w:val="003F404D"/>
    <w:rsid w:val="00545E04"/>
    <w:rsid w:val="005E48BC"/>
    <w:rsid w:val="006F4CF8"/>
    <w:rsid w:val="007309A1"/>
    <w:rsid w:val="00760DF3"/>
    <w:rsid w:val="00777C11"/>
    <w:rsid w:val="008416EE"/>
    <w:rsid w:val="00907D2A"/>
    <w:rsid w:val="009D74AE"/>
    <w:rsid w:val="00A32EBD"/>
    <w:rsid w:val="00B64FBE"/>
    <w:rsid w:val="00B74CAE"/>
    <w:rsid w:val="00BA03D9"/>
    <w:rsid w:val="00C5154F"/>
    <w:rsid w:val="00D81D4F"/>
    <w:rsid w:val="00E53C1A"/>
    <w:rsid w:val="00E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DDAF"/>
  <w15:chartTrackingRefBased/>
  <w15:docId w15:val="{24FD94F9-695E-9541-8F4D-D694193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54F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da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hyperlink" Target="https://www.digikey.ca/en/products/detail/tripp-lite/U209-005-COM/9962686?utm_adgroup=Smart%20Cables&amp;utm_source=google&amp;utm_medium=cpc&amp;utm_campaign=Shopping_Product_Cable%20Assemblies_NEW&amp;utm_term=&amp;productid=9962686&amp;gclid=EAIaIQobChMI6tCUlqSg7AIVvCCtBh3wrQD5EAQYBCABEgK3Nf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cumentation/usage/gp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UbhPKBL_IU&amp;ab_channel=rdagger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5YuILUlfGs&amp;ab_channel=GreatScott%2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5C2C4190-74EB-CD45-B37A-AE77DC9166B9%7d/%7bBBF9208C-0614-3348-BC55-6851F1FEA27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{BBF9208C-0614-3348-BC55-6851F1FEA279}tf10002086.dotx</Template>
  <TotalTime>13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O'Reilly</cp:lastModifiedBy>
  <cp:revision>18</cp:revision>
  <dcterms:created xsi:type="dcterms:W3CDTF">2020-10-05T03:53:00Z</dcterms:created>
  <dcterms:modified xsi:type="dcterms:W3CDTF">2020-10-06T15:50:00Z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